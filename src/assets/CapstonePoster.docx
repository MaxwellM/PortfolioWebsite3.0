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57E" w:rsidRPr="001F557E" w:rsidRDefault="00F158E9" w:rsidP="00F158E9">
      <w:pPr>
        <w:ind w:left="2880"/>
        <w:rPr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93BBF0" wp14:editId="1F9DD5C2">
                <wp:simplePos x="0" y="0"/>
                <wp:positionH relativeFrom="margin">
                  <wp:posOffset>-9525</wp:posOffset>
                </wp:positionH>
                <wp:positionV relativeFrom="page">
                  <wp:posOffset>457201</wp:posOffset>
                </wp:positionV>
                <wp:extent cx="3953510" cy="1504950"/>
                <wp:effectExtent l="0" t="0" r="279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3510" cy="1504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CA1" w:rsidRDefault="00373CA1" w:rsidP="00C85B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3BBF0" id="Rectangle 4" o:spid="_x0000_s1026" style="position:absolute;left:0;text-align:left;margin-left:-.75pt;margin-top:36pt;width:311.3pt;height:118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" fillcolor="white [3201]" strokecolor="#2682a6 [3207]" strokeweight="1pt">
                <v:textbox>
                  <w:txbxContent>
                    <w:p w:rsidR="00373CA1" w:rsidRDefault="00373CA1" w:rsidP="00C85B24"/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33C6942" wp14:editId="1F9EE537">
                <wp:simplePos x="0" y="0"/>
                <wp:positionH relativeFrom="margin">
                  <wp:posOffset>5181599</wp:posOffset>
                </wp:positionH>
                <wp:positionV relativeFrom="page">
                  <wp:posOffset>466725</wp:posOffset>
                </wp:positionV>
                <wp:extent cx="3905885" cy="1495425"/>
                <wp:effectExtent l="0" t="0" r="1841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885" cy="1495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4875" w:rsidRDefault="00104875" w:rsidP="001048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C6942" id="Rectangle 7" o:spid="_x0000_s1027" style="position:absolute;left:0;text-align:left;margin-left:408pt;margin-top:36.75pt;width:307.55pt;height:117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" fillcolor="white [3201]" strokecolor="#2682a6 [3207]" strokeweight="1pt">
                <v:textbox>
                  <w:txbxContent>
                    <w:p w:rsidR="00104875" w:rsidRDefault="00104875" w:rsidP="00104875">
                      <w:pPr>
                        <w:jc w:val="cente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8E7F27">
        <w:rPr>
          <w:noProof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DCC3976" wp14:editId="0EC52C7A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10048875" cy="857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334FC" id="Rectangle 1" o:spid="_x0000_s1026" style="position:absolute;margin-left:-36pt;margin-top:-36pt;width:791.25pt;height:67.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" fillcolor="#03a996 [3204]" strokecolor="#01534a [1604]" strokeweight="1pt"/>
            </w:pict>
          </mc:Fallback>
        </mc:AlternateContent>
      </w:r>
      <w:r>
        <w:rPr>
          <w:sz w:val="48"/>
          <w:szCs w:val="48"/>
        </w:rPr>
        <w:t xml:space="preserve">      </w:t>
      </w:r>
      <w:r w:rsidR="001F557E">
        <w:rPr>
          <w:sz w:val="48"/>
          <w:szCs w:val="48"/>
        </w:rPr>
        <w:t>TILED DISPLAY WALL OPTIMIZATION</w:t>
      </w:r>
    </w:p>
    <w:p w:rsidR="00373CA1" w:rsidRDefault="00373CA1" w:rsidP="001F557E">
      <w:pPr>
        <w:ind w:left="1440" w:firstLine="720"/>
      </w:pPr>
      <w:r>
        <w:t xml:space="preserve"> INTRODUCTION </w:t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  <w:t>METHODS</w:t>
      </w:r>
      <w:r w:rsidR="001F557E">
        <w:tab/>
      </w:r>
      <w:r w:rsidR="001F557E">
        <w:tab/>
      </w:r>
      <w:r w:rsidR="001F557E">
        <w:tab/>
      </w:r>
    </w:p>
    <w:p w:rsidR="00373CA1" w:rsidRPr="00104875" w:rsidRDefault="00373CA1" w:rsidP="00373CA1">
      <w:pPr>
        <w:spacing w:after="0" w:line="240" w:lineRule="auto"/>
      </w:pPr>
      <w:r>
        <w:tab/>
        <w:t xml:space="preserve">Tiled Display Wall Optimization </w:t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  <w:t>Methods uses for testing</w:t>
      </w:r>
    </w:p>
    <w:p w:rsidR="00373CA1" w:rsidRDefault="00373CA1" w:rsidP="00C85B24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Debain</w:t>
      </w:r>
      <w:proofErr w:type="spellEnd"/>
      <w:r>
        <w:t xml:space="preserve"> / Windows 7</w:t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  <w:t xml:space="preserve">1) Used </w:t>
      </w:r>
      <w:proofErr w:type="spellStart"/>
      <w:r w:rsidR="00104875">
        <w:t>GPUz</w:t>
      </w:r>
      <w:proofErr w:type="spellEnd"/>
      <w:r w:rsidR="00104875">
        <w:t xml:space="preserve"> and </w:t>
      </w:r>
      <w:proofErr w:type="spellStart"/>
      <w:r w:rsidR="00104875">
        <w:t>CPUz</w:t>
      </w:r>
      <w:proofErr w:type="spellEnd"/>
      <w:r w:rsidR="00104875">
        <w:t xml:space="preserve"> to monitor internal temp</w:t>
      </w:r>
    </w:p>
    <w:p w:rsidR="00373CA1" w:rsidRDefault="00373CA1" w:rsidP="00C85B24">
      <w:pPr>
        <w:pStyle w:val="ListParagraph"/>
        <w:numPr>
          <w:ilvl w:val="0"/>
          <w:numId w:val="6"/>
        </w:numPr>
        <w:spacing w:after="0" w:line="240" w:lineRule="auto"/>
      </w:pPr>
      <w:r>
        <w:t>13 23” Acer LCD Displays</w:t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2D0E6F">
        <w:tab/>
      </w:r>
      <w:r w:rsidR="00104875">
        <w:t>2) Used a thermal gun to verify temp</w:t>
      </w:r>
    </w:p>
    <w:p w:rsidR="00373CA1" w:rsidRDefault="00373CA1" w:rsidP="00C85B24">
      <w:pPr>
        <w:pStyle w:val="ListParagraph"/>
        <w:numPr>
          <w:ilvl w:val="0"/>
          <w:numId w:val="6"/>
        </w:numPr>
        <w:spacing w:after="0" w:line="240" w:lineRule="auto"/>
      </w:pPr>
      <w:r>
        <w:t>4 X 3 configuration with 1 terminal window</w:t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  <w:t>3) Used Intel Power Monitor to record power draw</w:t>
      </w:r>
    </w:p>
    <w:p w:rsidR="00373CA1" w:rsidRDefault="00373CA1" w:rsidP="00C85B2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3 NVIDIA NVS 450 </w:t>
      </w:r>
      <w:proofErr w:type="spellStart"/>
      <w:r>
        <w:t>Quadro</w:t>
      </w:r>
      <w:proofErr w:type="spellEnd"/>
      <w:r>
        <w:t xml:space="preserve"> GPUs</w:t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  <w:t xml:space="preserve">4) Used </w:t>
      </w:r>
      <w:proofErr w:type="spellStart"/>
      <w:r w:rsidR="00104875">
        <w:t>GPUz</w:t>
      </w:r>
      <w:proofErr w:type="spellEnd"/>
      <w:r w:rsidR="00104875">
        <w:t xml:space="preserve"> and </w:t>
      </w:r>
      <w:proofErr w:type="spellStart"/>
      <w:r w:rsidR="00104875">
        <w:t>CPUz</w:t>
      </w:r>
      <w:proofErr w:type="spellEnd"/>
      <w:r w:rsidR="00104875">
        <w:t xml:space="preserve"> to verify power draw</w:t>
      </w:r>
    </w:p>
    <w:p w:rsidR="00373CA1" w:rsidRDefault="00373CA1" w:rsidP="00C85B24">
      <w:pPr>
        <w:pStyle w:val="ListParagraph"/>
        <w:numPr>
          <w:ilvl w:val="0"/>
          <w:numId w:val="6"/>
        </w:numPr>
        <w:spacing w:after="0" w:line="240" w:lineRule="auto"/>
      </w:pPr>
      <w:r>
        <w:t>1 NVIDIA TITAN GPU</w:t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  <w:t>5) Used PRIME95 for stress test</w:t>
      </w:r>
    </w:p>
    <w:p w:rsidR="00373CA1" w:rsidRDefault="00373CA1" w:rsidP="00C85B24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Connected through </w:t>
      </w:r>
      <w:proofErr w:type="spellStart"/>
      <w:r>
        <w:t>Displayport</w:t>
      </w:r>
      <w:proofErr w:type="spellEnd"/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  <w:t>6) Tested on DisplayPort/HDMI/DVI</w:t>
      </w:r>
    </w:p>
    <w:p w:rsidR="00373CA1" w:rsidRDefault="00C85B24" w:rsidP="00373CA1">
      <w:pPr>
        <w:spacing w:after="0" w:line="240" w:lineRule="auto"/>
      </w:pPr>
      <w:r>
        <w:rPr>
          <w:noProof/>
          <w:lang w:eastAsia="en-US"/>
        </w:rPr>
        <w:drawing>
          <wp:anchor distT="0" distB="0" distL="114300" distR="114300" simplePos="0" relativeHeight="251668480" behindDoc="1" locked="0" layoutInCell="1" allowOverlap="1" wp14:anchorId="70D1C0F9" wp14:editId="39E50C77">
            <wp:simplePos x="0" y="0"/>
            <wp:positionH relativeFrom="column">
              <wp:posOffset>866775</wp:posOffset>
            </wp:positionH>
            <wp:positionV relativeFrom="paragraph">
              <wp:posOffset>123825</wp:posOffset>
            </wp:positionV>
            <wp:extent cx="2209800" cy="1221740"/>
            <wp:effectExtent l="0" t="0" r="0" b="16510"/>
            <wp:wrapNone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4223122" wp14:editId="6EC3AC9B">
                <wp:simplePos x="0" y="0"/>
                <wp:positionH relativeFrom="column">
                  <wp:posOffset>5181600</wp:posOffset>
                </wp:positionH>
                <wp:positionV relativeFrom="page">
                  <wp:posOffset>114300</wp:posOffset>
                </wp:positionV>
                <wp:extent cx="3886200" cy="9906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990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80C7B" id="Rectangle 10" o:spid="_x0000_s1026" style="position:absolute;margin-left:408pt;margin-top:9pt;width:306pt;height:78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" fillcolor="white [3201]" strokecolor="#2682a6 [3207]" strokeweight="1pt">
                <w10:wrap anchory="page"/>
              </v:rect>
            </w:pict>
          </mc:Fallback>
        </mc:AlternateContent>
      </w:r>
    </w:p>
    <w:p w:rsidR="007646EC" w:rsidRDefault="00104875" w:rsidP="00F3370B">
      <w:pPr>
        <w:ind w:left="10800"/>
      </w:pPr>
      <w:r>
        <w:t>CHALLENGES</w:t>
      </w:r>
    </w:p>
    <w:p w:rsidR="00104875" w:rsidRDefault="00104875" w:rsidP="00104875">
      <w:pPr>
        <w:pStyle w:val="ListParagraph"/>
        <w:numPr>
          <w:ilvl w:val="0"/>
          <w:numId w:val="10"/>
        </w:numPr>
      </w:pPr>
      <w:bookmarkStart w:id="0" w:name="_GoBack"/>
      <w:bookmarkEnd w:id="0"/>
      <w:r>
        <w:t>NVIDIA X Server settings for Ubuntu/</w:t>
      </w:r>
      <w:proofErr w:type="spellStart"/>
      <w:r>
        <w:t>Debain</w:t>
      </w:r>
      <w:proofErr w:type="spellEnd"/>
    </w:p>
    <w:p w:rsidR="001F557E" w:rsidRDefault="00104875" w:rsidP="008E7F27">
      <w:pPr>
        <w:pStyle w:val="ListParagraph"/>
        <w:numPr>
          <w:ilvl w:val="0"/>
          <w:numId w:val="10"/>
        </w:numPr>
        <w:spacing w:after="0"/>
      </w:pPr>
      <w:r>
        <w:t>Cooling 4 NVIDIA GPUs efficientl</w:t>
      </w:r>
      <w:r w:rsidR="008E7F27">
        <w:t>y</w:t>
      </w:r>
    </w:p>
    <w:p w:rsidR="00BF11E6" w:rsidRDefault="00104875" w:rsidP="00F3370B">
      <w:pPr>
        <w:pStyle w:val="ListParagraph"/>
        <w:numPr>
          <w:ilvl w:val="0"/>
          <w:numId w:val="10"/>
        </w:numPr>
      </w:pPr>
      <w:r>
        <w:t xml:space="preserve">Configuring a multi-boot system </w:t>
      </w:r>
    </w:p>
    <w:p w:rsidR="008E7F27" w:rsidRDefault="00C85B24" w:rsidP="00C85B24">
      <w:pPr>
        <w:pStyle w:val="ListParagraph"/>
        <w:ind w:left="97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1F2C617" wp14:editId="59A61AE0">
                <wp:simplePos x="0" y="0"/>
                <wp:positionH relativeFrom="margin">
                  <wp:posOffset>5181600</wp:posOffset>
                </wp:positionH>
                <wp:positionV relativeFrom="page">
                  <wp:posOffset>190500</wp:posOffset>
                </wp:positionV>
                <wp:extent cx="3943350" cy="16192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1619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21B6C" id="Rectangle 14" o:spid="_x0000_s1026" style="position:absolute;margin-left:408pt;margin-top:15pt;width:310.5pt;height:127.5pt;z-index:-251652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" fillcolor="white [3201]" strokecolor="#2682a6 [3207]" strokeweight="1pt">
                <w10:wrap anchorx="margin" anchory="page"/>
              </v:rect>
            </w:pict>
          </mc:Fallback>
        </mc:AlternateContent>
      </w:r>
    </w:p>
    <w:p w:rsidR="00104875" w:rsidRDefault="000555A6" w:rsidP="00C82063">
      <w:pPr>
        <w:spacing w:after="0"/>
        <w:ind w:left="10800"/>
      </w:pPr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63F0F21E" wp14:editId="2D8543B7">
            <wp:simplePos x="0" y="0"/>
            <wp:positionH relativeFrom="margin">
              <wp:posOffset>-9525</wp:posOffset>
            </wp:positionH>
            <wp:positionV relativeFrom="page">
              <wp:posOffset>152400</wp:posOffset>
            </wp:positionV>
            <wp:extent cx="3943350" cy="1343025"/>
            <wp:effectExtent l="0" t="0" r="0" b="9525"/>
            <wp:wrapNone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V relativeFrom="margin">
              <wp14:pctHeight>0</wp14:pctHeight>
            </wp14:sizeRelV>
          </wp:anchor>
        </w:drawing>
      </w:r>
      <w:r w:rsidR="00104875">
        <w:t>CONCLUSIONS</w:t>
      </w:r>
      <w:r w:rsidR="00C85B24">
        <w:tab/>
      </w:r>
    </w:p>
    <w:p w:rsidR="00104875" w:rsidRDefault="00104875" w:rsidP="0010487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Major issue getting the display to output correctly to each monitor</w:t>
      </w:r>
    </w:p>
    <w:p w:rsidR="00104875" w:rsidRDefault="00104875" w:rsidP="0010487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through</w:t>
      </w:r>
      <w:proofErr w:type="gramEnd"/>
      <w:r>
        <w:t xml:space="preserve"> Ubuntu and </w:t>
      </w:r>
      <w:proofErr w:type="spellStart"/>
      <w:r>
        <w:t>Debain</w:t>
      </w:r>
      <w:proofErr w:type="spellEnd"/>
      <w:r>
        <w:t xml:space="preserve"> because of the incompatibility with </w:t>
      </w:r>
    </w:p>
    <w:p w:rsidR="00104875" w:rsidRDefault="00104875" w:rsidP="0010487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 select desktop environments leading to an unstable system or</w:t>
      </w:r>
    </w:p>
    <w:p w:rsidR="00104875" w:rsidRDefault="00104875" w:rsidP="0010487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poor</w:t>
      </w:r>
      <w:proofErr w:type="gramEnd"/>
      <w:r>
        <w:t xml:space="preserve"> performance. Further issues arose with configuring a multi-</w:t>
      </w:r>
    </w:p>
    <w:p w:rsidR="00104875" w:rsidRDefault="00104875" w:rsidP="0010487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boot</w:t>
      </w:r>
      <w:proofErr w:type="gramEnd"/>
      <w:r>
        <w:t xml:space="preserve"> system that used three operating systems. Also, NVIDIA </w:t>
      </w:r>
    </w:p>
    <w:p w:rsidR="00104875" w:rsidRDefault="00104875" w:rsidP="0010487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drivers</w:t>
      </w:r>
      <w:proofErr w:type="gramEnd"/>
      <w:r>
        <w:t xml:space="preserve"> were not recent and used two separate versions because </w:t>
      </w:r>
    </w:p>
    <w:p w:rsidR="00104875" w:rsidRDefault="00104875" w:rsidP="00104875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video cards are each in the business and consumer class line. </w:t>
      </w:r>
    </w:p>
    <w:p w:rsidR="00104875" w:rsidRDefault="007646EC" w:rsidP="00C85B24">
      <w:pPr>
        <w:tabs>
          <w:tab w:val="left" w:pos="3090"/>
          <w:tab w:val="left" w:pos="3735"/>
          <w:tab w:val="left" w:pos="3825"/>
        </w:tabs>
      </w:pPr>
      <w:r>
        <w:tab/>
      </w:r>
      <w:r>
        <w:tab/>
      </w:r>
      <w:r w:rsidR="00C85B24">
        <w:tab/>
      </w:r>
    </w:p>
    <w:p w:rsidR="008E7F27" w:rsidRDefault="007646EC" w:rsidP="00373CA1">
      <w:r>
        <w:rPr>
          <w:noProof/>
          <w:lang w:eastAsia="en-US"/>
        </w:rPr>
        <w:drawing>
          <wp:anchor distT="0" distB="0" distL="114300" distR="114300" simplePos="0" relativeHeight="251667456" behindDoc="1" locked="0" layoutInCell="1" allowOverlap="1" wp14:anchorId="1ED7253D" wp14:editId="3EBC4F3B">
            <wp:simplePos x="0" y="0"/>
            <wp:positionH relativeFrom="column">
              <wp:posOffset>6581775</wp:posOffset>
            </wp:positionH>
            <wp:positionV relativeFrom="paragraph">
              <wp:posOffset>200025</wp:posOffset>
            </wp:positionV>
            <wp:extent cx="2438400" cy="762635"/>
            <wp:effectExtent l="0" t="0" r="0" b="0"/>
            <wp:wrapNone/>
            <wp:docPr id="3" name="Picture 3" descr="C:\Users\Maxwell\AppData\Local\Microsoft\Windows\INetCache\Content.Word\umainecrest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xwell\AppData\Local\Microsoft\Windows\INetCache\Content.Word\umainecrest_col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E7F2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CD32C95" wp14:editId="7C6234D4">
                <wp:simplePos x="0" y="0"/>
                <wp:positionH relativeFrom="column">
                  <wp:posOffset>-447675</wp:posOffset>
                </wp:positionH>
                <wp:positionV relativeFrom="paragraph">
                  <wp:posOffset>123825</wp:posOffset>
                </wp:positionV>
                <wp:extent cx="10048875" cy="9048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887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B5FE0" id="Rectangle 2" o:spid="_x0000_s1026" style="position:absolute;margin-left:-35.25pt;margin-top:9.75pt;width:791.25pt;height:71.2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" fillcolor="#03a996 [3204]" strokecolor="#01534a [1604]" strokeweight="1pt"/>
            </w:pict>
          </mc:Fallback>
        </mc:AlternateContent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 w:rsidR="00104875">
        <w:tab/>
      </w:r>
      <w:r>
        <w:tab/>
      </w:r>
      <w:r>
        <w:tab/>
      </w:r>
      <w:r>
        <w:tab/>
      </w:r>
      <w:r>
        <w:tab/>
      </w:r>
      <w:r>
        <w:tab/>
      </w:r>
    </w:p>
    <w:p w:rsidR="00104875" w:rsidRPr="008E7F27" w:rsidRDefault="007646EC" w:rsidP="00F158E9">
      <w:pPr>
        <w:rPr>
          <w:color w:val="auto"/>
          <w:sz w:val="36"/>
          <w:szCs w:val="36"/>
        </w:rPr>
      </w:pPr>
      <w:r>
        <w:rPr>
          <w:sz w:val="36"/>
          <w:szCs w:val="36"/>
        </w:rPr>
        <w:t xml:space="preserve">Maxwell Ross Morin </w:t>
      </w:r>
      <w:r w:rsidR="008E7F27" w:rsidRPr="008E7F27">
        <w:rPr>
          <w:sz w:val="36"/>
          <w:szCs w:val="36"/>
        </w:rPr>
        <w:t>– Computer Science</w:t>
      </w:r>
      <w:r>
        <w:rPr>
          <w:sz w:val="36"/>
          <w:szCs w:val="36"/>
        </w:rPr>
        <w:tab/>
      </w:r>
    </w:p>
    <w:sectPr w:rsidR="00104875" w:rsidRPr="008E7F27">
      <w:pgSz w:w="15840" w:h="12240" w:orient="landscape" w:code="1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75057B2"/>
    <w:lvl w:ilvl="0">
      <w:start w:val="1"/>
      <w:numFmt w:val="bullet"/>
      <w:pStyle w:val="List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abstractNum w:abstractNumId="1">
    <w:nsid w:val="039A4A5E"/>
    <w:multiLevelType w:val="hybridMultilevel"/>
    <w:tmpl w:val="90742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515B6D"/>
    <w:multiLevelType w:val="hybridMultilevel"/>
    <w:tmpl w:val="5A781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0F690D"/>
    <w:multiLevelType w:val="hybridMultilevel"/>
    <w:tmpl w:val="B84E33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AE250EE"/>
    <w:multiLevelType w:val="hybridMultilevel"/>
    <w:tmpl w:val="BB681B8C"/>
    <w:lvl w:ilvl="0" w:tplc="C550FFE0">
      <w:start w:val="1"/>
      <w:numFmt w:val="decimal"/>
      <w:lvlText w:val="%1)"/>
      <w:lvlJc w:val="left"/>
      <w:pPr>
        <w:ind w:left="9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40" w:hanging="360"/>
      </w:pPr>
    </w:lvl>
    <w:lvl w:ilvl="2" w:tplc="0409001B" w:tentative="1">
      <w:start w:val="1"/>
      <w:numFmt w:val="lowerRoman"/>
      <w:lvlText w:val="%3."/>
      <w:lvlJc w:val="right"/>
      <w:pPr>
        <w:ind w:left="11160" w:hanging="180"/>
      </w:pPr>
    </w:lvl>
    <w:lvl w:ilvl="3" w:tplc="0409000F" w:tentative="1">
      <w:start w:val="1"/>
      <w:numFmt w:val="decimal"/>
      <w:lvlText w:val="%4."/>
      <w:lvlJc w:val="left"/>
      <w:pPr>
        <w:ind w:left="11880" w:hanging="360"/>
      </w:pPr>
    </w:lvl>
    <w:lvl w:ilvl="4" w:tplc="04090019" w:tentative="1">
      <w:start w:val="1"/>
      <w:numFmt w:val="lowerLetter"/>
      <w:lvlText w:val="%5."/>
      <w:lvlJc w:val="left"/>
      <w:pPr>
        <w:ind w:left="12600" w:hanging="360"/>
      </w:pPr>
    </w:lvl>
    <w:lvl w:ilvl="5" w:tplc="0409001B" w:tentative="1">
      <w:start w:val="1"/>
      <w:numFmt w:val="lowerRoman"/>
      <w:lvlText w:val="%6."/>
      <w:lvlJc w:val="right"/>
      <w:pPr>
        <w:ind w:left="13320" w:hanging="180"/>
      </w:pPr>
    </w:lvl>
    <w:lvl w:ilvl="6" w:tplc="0409000F" w:tentative="1">
      <w:start w:val="1"/>
      <w:numFmt w:val="decimal"/>
      <w:lvlText w:val="%7."/>
      <w:lvlJc w:val="left"/>
      <w:pPr>
        <w:ind w:left="14040" w:hanging="360"/>
      </w:pPr>
    </w:lvl>
    <w:lvl w:ilvl="7" w:tplc="04090019" w:tentative="1">
      <w:start w:val="1"/>
      <w:numFmt w:val="lowerLetter"/>
      <w:lvlText w:val="%8."/>
      <w:lvlJc w:val="left"/>
      <w:pPr>
        <w:ind w:left="14760" w:hanging="360"/>
      </w:pPr>
    </w:lvl>
    <w:lvl w:ilvl="8" w:tplc="0409001B" w:tentative="1">
      <w:start w:val="1"/>
      <w:numFmt w:val="lowerRoman"/>
      <w:lvlText w:val="%9."/>
      <w:lvlJc w:val="right"/>
      <w:pPr>
        <w:ind w:left="15480" w:hanging="180"/>
      </w:pPr>
    </w:lvl>
  </w:abstractNum>
  <w:abstractNum w:abstractNumId="5">
    <w:nsid w:val="7ECB03A3"/>
    <w:multiLevelType w:val="hybridMultilevel"/>
    <w:tmpl w:val="73424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CA1"/>
    <w:rsid w:val="000555A6"/>
    <w:rsid w:val="00104875"/>
    <w:rsid w:val="001F557E"/>
    <w:rsid w:val="002D0E6F"/>
    <w:rsid w:val="00373CA1"/>
    <w:rsid w:val="007646EC"/>
    <w:rsid w:val="008E7F27"/>
    <w:rsid w:val="00BF11E6"/>
    <w:rsid w:val="00C82063"/>
    <w:rsid w:val="00C85B24"/>
    <w:rsid w:val="00F158E9"/>
    <w:rsid w:val="00F3370B"/>
    <w:rsid w:val="00F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FC43CF-A0BF-4A5C-B6A0-3982491C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D4436" w:themeColor="text2" w:themeTint="E6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 w:qFormat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00" w:after="0" w:line="216" w:lineRule="auto"/>
      <w:outlineLvl w:val="0"/>
    </w:pPr>
    <w:rPr>
      <w:rFonts w:asciiTheme="majorHAnsi" w:eastAsiaTheme="majorEastAsia" w:hAnsiTheme="majorHAnsi" w:cstheme="majorBidi"/>
      <w:b/>
      <w:bCs/>
      <w:color w:val="027E6F" w:themeColor="accent1" w:themeShade="BF"/>
      <w:sz w:val="4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352F25" w:themeColor="text2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ayout">
    <w:name w:val="Table Layout"/>
    <w:basedOn w:val="TableNormal"/>
    <w:uiPriority w:val="99"/>
    <w:tblPr>
      <w:tblCellMar>
        <w:left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2"/>
    <w:unhideWhenUsed/>
    <w:qFormat/>
    <w:pPr>
      <w:spacing w:after="340" w:line="240" w:lineRule="auto"/>
    </w:pPr>
    <w:rPr>
      <w:i/>
      <w:iCs/>
      <w:sz w:val="16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352F25" w:themeColor="text2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027E6F" w:themeColor="accent1" w:themeShade="BF"/>
      <w:sz w:val="42"/>
    </w:rPr>
  </w:style>
  <w:style w:type="paragraph" w:customStyle="1" w:styleId="Company">
    <w:name w:val="Company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027E6F" w:themeColor="accent1" w:themeShade="BF"/>
    </w:rPr>
  </w:style>
  <w:style w:type="paragraph" w:styleId="Footer">
    <w:name w:val="footer"/>
    <w:basedOn w:val="Normal"/>
    <w:link w:val="FooterChar"/>
    <w:uiPriority w:val="2"/>
    <w:unhideWhenUsed/>
    <w:qFormat/>
    <w:pPr>
      <w:tabs>
        <w:tab w:val="center" w:pos="4680"/>
        <w:tab w:val="right" w:pos="9360"/>
      </w:tabs>
      <w:spacing w:after="0" w:line="276" w:lineRule="auto"/>
    </w:pPr>
    <w:rPr>
      <w:sz w:val="17"/>
    </w:rPr>
  </w:style>
  <w:style w:type="character" w:customStyle="1" w:styleId="FooterChar">
    <w:name w:val="Footer Char"/>
    <w:basedOn w:val="DefaultParagraphFont"/>
    <w:link w:val="Footer"/>
    <w:uiPriority w:val="2"/>
    <w:rPr>
      <w:rFonts w:asciiTheme="minorHAnsi" w:eastAsiaTheme="minorEastAsia" w:hAnsiTheme="minorHAnsi" w:cstheme="minorBidi"/>
      <w:sz w:val="17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320" w:after="0" w:line="204" w:lineRule="auto"/>
      <w:ind w:left="288" w:right="288"/>
      <w:contextualSpacing/>
    </w:pPr>
    <w:rPr>
      <w:rFonts w:asciiTheme="majorHAnsi" w:eastAsiaTheme="majorEastAsia" w:hAnsiTheme="majorHAnsi" w:cstheme="majorBidi"/>
      <w:b/>
      <w:bCs/>
      <w:caps/>
      <w:color w:val="FFFFFF" w:themeColor="background1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aps/>
      <w:color w:val="FFFFFF" w:themeColor="background1"/>
      <w:kern w:val="28"/>
      <w:sz w:val="56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360" w:line="264" w:lineRule="auto"/>
      <w:ind w:left="288" w:right="288"/>
    </w:pPr>
    <w:rPr>
      <w:i/>
      <w:iCs/>
      <w:color w:val="FFFFFF" w:themeColor="background1"/>
      <w:sz w:val="26"/>
    </w:rPr>
  </w:style>
  <w:style w:type="character" w:customStyle="1" w:styleId="SubtitleChar">
    <w:name w:val="Subtitle Char"/>
    <w:basedOn w:val="DefaultParagraphFont"/>
    <w:link w:val="Subtitle"/>
    <w:uiPriority w:val="1"/>
    <w:rPr>
      <w:i/>
      <w:iCs/>
      <w:color w:val="FFFFFF" w:themeColor="background1"/>
      <w:sz w:val="26"/>
    </w:rPr>
  </w:style>
  <w:style w:type="paragraph" w:styleId="NoSpacing">
    <w:name w:val="No Spacing"/>
    <w:uiPriority w:val="99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1"/>
    <w:qFormat/>
    <w:pPr>
      <w:pBdr>
        <w:top w:val="single" w:sz="4" w:space="14" w:color="027E6F" w:themeColor="accent1" w:themeShade="BF"/>
        <w:bottom w:val="single" w:sz="4" w:space="14" w:color="027E6F" w:themeColor="accent1" w:themeShade="BF"/>
      </w:pBdr>
      <w:spacing w:before="480" w:after="480" w:line="336" w:lineRule="auto"/>
    </w:pPr>
    <w:rPr>
      <w:i/>
      <w:iCs/>
      <w:color w:val="027E6F" w:themeColor="accent1" w:themeShade="BF"/>
      <w:sz w:val="30"/>
    </w:rPr>
  </w:style>
  <w:style w:type="character" w:customStyle="1" w:styleId="QuoteChar">
    <w:name w:val="Quote Char"/>
    <w:basedOn w:val="DefaultParagraphFont"/>
    <w:link w:val="Quote"/>
    <w:uiPriority w:val="1"/>
    <w:rPr>
      <w:i/>
      <w:iCs/>
      <w:color w:val="027E6F" w:themeColor="accent1" w:themeShade="BF"/>
      <w:sz w:val="3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373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well\AppData\Roaming\Microsoft\Templates\Brochur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Ubuntu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FPS</c:v>
                </c:pt>
                <c:pt idx="1">
                  <c:v>Noise dB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67</c:v>
                </c:pt>
                <c:pt idx="1">
                  <c:v>41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Debain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FPS</c:v>
                </c:pt>
                <c:pt idx="1">
                  <c:v>Noise dB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64</c:v>
                </c:pt>
                <c:pt idx="1">
                  <c:v>38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Windows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FPS</c:v>
                </c:pt>
                <c:pt idx="1">
                  <c:v>Noise dB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78</c:v>
                </c:pt>
                <c:pt idx="1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61806848"/>
        <c:axId val="1061808480"/>
      </c:barChart>
      <c:catAx>
        <c:axId val="1061806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1808480"/>
        <c:crosses val="autoZero"/>
        <c:auto val="1"/>
        <c:lblAlgn val="ctr"/>
        <c:lblOffset val="100"/>
        <c:noMultiLvlLbl val="0"/>
      </c:catAx>
      <c:valAx>
        <c:axId val="1061808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1806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18000"/>
                  </a:schemeClr>
                </a:gs>
                <a:gs pos="50000">
                  <a:schemeClr val="accent1">
                    <a:satMod val="89000"/>
                    <a:lumMod val="91000"/>
                  </a:schemeClr>
                </a:gs>
                <a:gs pos="100000">
                  <a:schemeClr val="accent1">
                    <a:lumMod val="69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Sheet1!$A$2:$A$4</c:f>
              <c:strCache>
                <c:ptCount val="3"/>
                <c:pt idx="0">
                  <c:v>Debain</c:v>
                </c:pt>
                <c:pt idx="1">
                  <c:v>Windows 7</c:v>
                </c:pt>
                <c:pt idx="2">
                  <c:v>Ubuntu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85</c:v>
                </c:pt>
                <c:pt idx="1">
                  <c:v>83</c:v>
                </c:pt>
                <c:pt idx="2">
                  <c:v>92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Power 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18000"/>
                  </a:schemeClr>
                </a:gs>
                <a:gs pos="50000">
                  <a:schemeClr val="accent2">
                    <a:satMod val="89000"/>
                    <a:lumMod val="91000"/>
                  </a:schemeClr>
                </a:gs>
                <a:gs pos="100000">
                  <a:schemeClr val="accent2">
                    <a:lumMod val="69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Sheet1!$A$2:$A$4</c:f>
              <c:strCache>
                <c:ptCount val="3"/>
                <c:pt idx="0">
                  <c:v>Debain</c:v>
                </c:pt>
                <c:pt idx="1">
                  <c:v>Windows 7</c:v>
                </c:pt>
                <c:pt idx="2">
                  <c:v>Ubuntu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234</c:v>
                </c:pt>
                <c:pt idx="1">
                  <c:v>236</c:v>
                </c:pt>
                <c:pt idx="2">
                  <c:v>242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Load %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18000"/>
                  </a:schemeClr>
                </a:gs>
                <a:gs pos="50000">
                  <a:schemeClr val="accent3">
                    <a:satMod val="89000"/>
                    <a:lumMod val="91000"/>
                  </a:schemeClr>
                </a:gs>
                <a:gs pos="100000">
                  <a:schemeClr val="accent3">
                    <a:lumMod val="69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Sheet1!$A$2:$A$4</c:f>
              <c:strCache>
                <c:ptCount val="3"/>
                <c:pt idx="0">
                  <c:v>Debain</c:v>
                </c:pt>
                <c:pt idx="1">
                  <c:v>Windows 7</c:v>
                </c:pt>
                <c:pt idx="2">
                  <c:v>Ubuntu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23</c:v>
                </c:pt>
                <c:pt idx="1">
                  <c:v>20</c:v>
                </c:pt>
                <c:pt idx="2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061807392"/>
        <c:axId val="1061818816"/>
      </c:barChart>
      <c:catAx>
        <c:axId val="1061807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1818816"/>
        <c:crosses val="autoZero"/>
        <c:auto val="1"/>
        <c:lblAlgn val="ctr"/>
        <c:lblOffset val="100"/>
        <c:noMultiLvlLbl val="0"/>
      </c:catAx>
      <c:valAx>
        <c:axId val="1061818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1807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Small Business Set">
  <a:themeElements>
    <a:clrScheme name="Small Business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FA69E81-0C24-4775-962E-38A881F68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</Template>
  <TotalTime>45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Maxwell Morin</dc:creator>
  <cp:keywords/>
  <cp:lastModifiedBy>Maxwell Morin</cp:lastModifiedBy>
  <cp:revision>9</cp:revision>
  <dcterms:created xsi:type="dcterms:W3CDTF">2014-11-04T15:53:00Z</dcterms:created>
  <dcterms:modified xsi:type="dcterms:W3CDTF">2014-11-11T16:22:00Z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TC029118979991</vt:lpwstr>
  </property>
</Properties>
</file>